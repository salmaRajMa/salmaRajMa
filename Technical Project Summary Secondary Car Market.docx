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473" w:rsidRPr="008143DA" w:rsidRDefault="008143DA" w:rsidP="008143DA">
      <w:pPr>
        <w:pStyle w:val="Heading1"/>
        <w:jc w:val="center"/>
        <w:rPr>
          <w:sz w:val="32"/>
        </w:rPr>
      </w:pPr>
      <w:r w:rsidRPr="008143DA">
        <w:rPr>
          <w:sz w:val="32"/>
        </w:rPr>
        <w:t>Big Bang Data Science Solutions</w:t>
      </w:r>
      <w:r>
        <w:rPr>
          <w:sz w:val="32"/>
        </w:rPr>
        <w:t xml:space="preserve"> Batch 14</w:t>
      </w:r>
    </w:p>
    <w:p w:rsidR="00F25473" w:rsidRPr="008143DA" w:rsidRDefault="008143DA" w:rsidP="008143DA">
      <w:pPr>
        <w:pStyle w:val="Heading2"/>
        <w:jc w:val="center"/>
        <w:rPr>
          <w:sz w:val="28"/>
          <w:szCs w:val="28"/>
        </w:rPr>
      </w:pPr>
      <w:r w:rsidRPr="008143DA">
        <w:rPr>
          <w:sz w:val="28"/>
          <w:szCs w:val="28"/>
        </w:rPr>
        <w:t>Technical Summary Secondary car Market</w:t>
      </w:r>
    </w:p>
    <w:p w:rsidR="00F25473" w:rsidRDefault="008143DA" w:rsidP="008143DA">
      <w:pPr>
        <w:pStyle w:val="ListNumber"/>
      </w:pPr>
      <w:r>
        <w:t>Developed a price prediction model for the secondary car market.</w:t>
      </w:r>
    </w:p>
    <w:p w:rsidR="008143DA" w:rsidRDefault="008143DA" w:rsidP="008143DA">
      <w:pPr>
        <w:pStyle w:val="ListNumber"/>
      </w:pPr>
      <w:r>
        <w:t xml:space="preserve">The model was created to assist secondary car sellers to be able to quickly and accurately price cars in order to increase their profit margins. </w:t>
      </w:r>
    </w:p>
    <w:p w:rsidR="008143DA" w:rsidRDefault="008143DA" w:rsidP="008143DA">
      <w:pPr>
        <w:pStyle w:val="ListNumber"/>
      </w:pPr>
      <w:r>
        <w:t>The original dataset contained</w:t>
      </w:r>
      <w:r w:rsidR="00E47AE3">
        <w:t xml:space="preserve"> records of</w:t>
      </w:r>
      <w:r>
        <w:t xml:space="preserve"> 300,000 car</w:t>
      </w:r>
      <w:r w:rsidR="00E47AE3">
        <w:t xml:space="preserve"> sales</w:t>
      </w:r>
      <w:r>
        <w:t xml:space="preserve">, however after data cleaning and preparation the team was left with over 200,000 recorded car sales were used to </w:t>
      </w:r>
      <w:r w:rsidR="00E47AE3">
        <w:t xml:space="preserve">develop a regression machine learning algorithm to predict sales price of future cars. </w:t>
      </w:r>
    </w:p>
    <w:p w:rsidR="00E47AE3" w:rsidRDefault="00E47AE3" w:rsidP="008143DA">
      <w:pPr>
        <w:pStyle w:val="ListNumber"/>
      </w:pPr>
      <w:r>
        <w:t xml:space="preserve">The best regression machine learning model was presented to stakeholders along with recommendations to increase and improve their dataset in order to develop a stronger machine learning model. </w:t>
      </w:r>
    </w:p>
    <w:sectPr w:rsidR="00E47AE3">
      <w:footerReference w:type="default" r:id="rId7"/>
      <w:headerReference w:type="firs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4E79" w:rsidRDefault="00884E79">
      <w:pPr>
        <w:spacing w:before="0" w:after="0" w:line="240" w:lineRule="auto"/>
      </w:pPr>
      <w:r>
        <w:separator/>
      </w:r>
    </w:p>
    <w:p w:rsidR="00884E79" w:rsidRDefault="00884E79"/>
  </w:endnote>
  <w:endnote w:type="continuationSeparator" w:id="0">
    <w:p w:rsidR="00884E79" w:rsidRDefault="00884E79">
      <w:pPr>
        <w:spacing w:before="0" w:after="0" w:line="240" w:lineRule="auto"/>
      </w:pPr>
      <w:r>
        <w:continuationSeparator/>
      </w:r>
    </w:p>
    <w:p w:rsidR="00884E79" w:rsidRDefault="00884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473" w:rsidRDefault="00884E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473" w:rsidRDefault="00884E79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4E79" w:rsidRDefault="00884E79">
      <w:pPr>
        <w:spacing w:before="0" w:after="0" w:line="240" w:lineRule="auto"/>
      </w:pPr>
      <w:r>
        <w:separator/>
      </w:r>
    </w:p>
    <w:p w:rsidR="00884E79" w:rsidRDefault="00884E79"/>
  </w:footnote>
  <w:footnote w:type="continuationSeparator" w:id="0">
    <w:p w:rsidR="00884E79" w:rsidRDefault="00884E79">
      <w:pPr>
        <w:spacing w:before="0" w:after="0" w:line="240" w:lineRule="auto"/>
      </w:pPr>
      <w:r>
        <w:continuationSeparator/>
      </w:r>
    </w:p>
    <w:p w:rsidR="00884E79" w:rsidRDefault="00884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43DA" w:rsidRPr="008143DA" w:rsidRDefault="008143DA" w:rsidP="008143DA">
    <w:pPr>
      <w:jc w:val="right"/>
      <w:rPr>
        <w:sz w:val="20"/>
        <w:szCs w:val="20"/>
      </w:rPr>
    </w:pPr>
    <w:r w:rsidRPr="008143DA">
      <w:rPr>
        <w:sz w:val="20"/>
        <w:szCs w:val="20"/>
      </w:rPr>
      <w:t xml:space="preserve">Team 13 Salma Malik, Hanna Khan, Lisa </w:t>
    </w:r>
    <w:proofErr w:type="spellStart"/>
    <w:r w:rsidRPr="008143DA">
      <w:rPr>
        <w:sz w:val="20"/>
        <w:szCs w:val="20"/>
      </w:rPr>
      <w:t>Xiu</w:t>
    </w:r>
    <w:proofErr w:type="spellEnd"/>
    <w:r w:rsidRPr="008143DA">
      <w:rPr>
        <w:sz w:val="20"/>
        <w:szCs w:val="20"/>
      </w:rPr>
      <w:t xml:space="preserve"> and Abbas Sheikh</w:t>
    </w:r>
  </w:p>
  <w:p w:rsidR="008143DA" w:rsidRDefault="0081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488F"/>
    <w:multiLevelType w:val="hybridMultilevel"/>
    <w:tmpl w:val="D76E1398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DA"/>
    <w:rsid w:val="008143DA"/>
    <w:rsid w:val="00884E79"/>
    <w:rsid w:val="00E47AE3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A0B67"/>
  <w15:chartTrackingRefBased/>
  <w15:docId w15:val="{22536FB4-F3F1-7C4B-AC17-B7DFE73A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mamalik/Library/Containers/com.microsoft.Word/Data/Library/Application%20Support/Microsoft/Office/16.0/DTS/en-US%7b7232F354-F08C-0C45-BBF4-121BFCFF4D47%7d/%7bCCF8D729-25B5-0C44-99D2-B0931E43113C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Salma Malik</cp:lastModifiedBy>
  <cp:revision>1</cp:revision>
  <dcterms:created xsi:type="dcterms:W3CDTF">2021-12-21T04:55:00Z</dcterms:created>
  <dcterms:modified xsi:type="dcterms:W3CDTF">2021-12-21T05:08:00Z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